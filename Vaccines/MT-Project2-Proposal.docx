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AE71" w14:textId="7E18D569" w:rsidR="00A10484" w:rsidRDefault="007E5C82">
      <w:pPr>
        <w:pStyle w:val="Title"/>
      </w:pPr>
      <w:r>
        <w:t>COVID</w:t>
      </w:r>
      <w:r w:rsidR="00395650">
        <w:t xml:space="preserve"> Vaccination Data ETL</w:t>
      </w:r>
    </w:p>
    <w:p w14:paraId="29751479" w14:textId="6C59F7CE" w:rsidR="00855982" w:rsidRPr="00855982" w:rsidRDefault="007E5C82" w:rsidP="00855982">
      <w:pPr>
        <w:pStyle w:val="Heading1"/>
      </w:pPr>
      <w:r>
        <w:t>description</w:t>
      </w:r>
    </w:p>
    <w:p w14:paraId="0AF8614D" w14:textId="008ACEE5" w:rsidR="00C6082B" w:rsidRDefault="00395650" w:rsidP="00E37EF5">
      <w:r>
        <w:t xml:space="preserve">In my first Bootcamp project – “Anxiety and Depression in the time of COVID-19” we looked at how COVID case counts, and indicators of anxiety and depression progressed over the course of the pandemic, and the relationship between the two. As a follow on, we wanted to look at how vaccinations changed the picture once the vaccine rollout started. In this ETL project I will collect COVID vaccination data at the state and national level, clean it up, re-organize it and load it into a </w:t>
      </w:r>
      <w:proofErr w:type="spellStart"/>
      <w:r>
        <w:t>Postgr</w:t>
      </w:r>
      <w:r w:rsidR="008953A4">
        <w:t>SQL</w:t>
      </w:r>
      <w:proofErr w:type="spellEnd"/>
      <w:r>
        <w:t xml:space="preserve"> database. If time </w:t>
      </w:r>
      <w:proofErr w:type="gramStart"/>
      <w:r>
        <w:t>permits</w:t>
      </w:r>
      <w:proofErr w:type="gramEnd"/>
      <w:r>
        <w:t xml:space="preserve"> I will do the same for COVID case counts</w:t>
      </w:r>
      <w:r w:rsidR="008953A4">
        <w:t xml:space="preserve"> and possibly death rates</w:t>
      </w:r>
      <w:r>
        <w:t>, as this was never done</w:t>
      </w:r>
      <w:r w:rsidR="00390101">
        <w:t xml:space="preserve"> in a repeatable manner</w:t>
      </w:r>
      <w:r>
        <w:t xml:space="preserve"> for our original project</w:t>
      </w:r>
      <w:r w:rsidR="00390101">
        <w:t xml:space="preserve"> (we just </w:t>
      </w:r>
      <w:r w:rsidR="008953A4">
        <w:t xml:space="preserve">basically </w:t>
      </w:r>
      <w:r w:rsidR="00390101">
        <w:t>hacked the Excel file).</w:t>
      </w:r>
      <w:r w:rsidR="008953A4">
        <w:t xml:space="preserve"> </w:t>
      </w:r>
      <w:r>
        <w:t xml:space="preserve"> </w:t>
      </w:r>
    </w:p>
    <w:p w14:paraId="17C3288A" w14:textId="564A0AC3" w:rsidR="007E5C82" w:rsidRPr="00855982" w:rsidRDefault="00FB0577" w:rsidP="007E5C82">
      <w:pPr>
        <w:pStyle w:val="Heading1"/>
      </w:pPr>
      <w:r>
        <w:t xml:space="preserve">  </w:t>
      </w:r>
      <w:r w:rsidR="007E5C82">
        <w:t>data sources</w:t>
      </w:r>
    </w:p>
    <w:p w14:paraId="0F0DA45C" w14:textId="77777777" w:rsidR="00390101" w:rsidRPr="00390101" w:rsidRDefault="00452FA9" w:rsidP="00390101">
      <w:pPr>
        <w:rPr>
          <w:rFonts w:ascii="Calibri" w:hAnsi="Calibri" w:cs="Calibri"/>
          <w:lang w:eastAsia="en-US"/>
        </w:rPr>
      </w:pPr>
      <w:r>
        <w:rPr>
          <w:lang w:eastAsia="en-US"/>
        </w:rPr>
        <w:t>The key datasets that will be used are the following:</w:t>
      </w:r>
    </w:p>
    <w:p w14:paraId="58200CCF" w14:textId="69EDA70C" w:rsidR="00390101" w:rsidRPr="00390101" w:rsidRDefault="00390101" w:rsidP="005F2F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390101">
        <w:rPr>
          <w:rFonts w:ascii="Calibri" w:hAnsi="Calibri" w:cs="Calibri"/>
          <w:b/>
          <w:bCs/>
          <w:color w:val="000000"/>
          <w:shd w:val="clear" w:color="auto" w:fill="FFFFFF"/>
        </w:rPr>
        <w:t>COVID Vaccination Data</w:t>
      </w:r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r w:rsidRPr="00390101">
        <w:rPr>
          <w:rFonts w:ascii="Calibri" w:hAnsi="Calibri" w:cs="Calibri"/>
          <w:color w:val="000000"/>
          <w:shd w:val="clear" w:color="auto" w:fill="FFFFFF"/>
        </w:rPr>
        <w:t xml:space="preserve">Unfortunately, I </w:t>
      </w:r>
      <w:r w:rsidRPr="00390101">
        <w:rPr>
          <w:rFonts w:ascii="Calibri" w:hAnsi="Calibri" w:cs="Calibri"/>
          <w:color w:val="000000"/>
          <w:shd w:val="clear" w:color="auto" w:fill="FFFFFF"/>
        </w:rPr>
        <w:t>am</w:t>
      </w:r>
      <w:r w:rsidRPr="00390101">
        <w:rPr>
          <w:rFonts w:ascii="Calibri" w:hAnsi="Calibri" w:cs="Calibri"/>
          <w:color w:val="000000"/>
          <w:shd w:val="clear" w:color="auto" w:fill="FFFFFF"/>
        </w:rPr>
        <w:t xml:space="preserve"> not able to find consolidated vaccine data on the CDC websites that would give me everything that I wan</w:t>
      </w:r>
      <w:r w:rsidRPr="00390101">
        <w:rPr>
          <w:rFonts w:ascii="Calibri" w:hAnsi="Calibri" w:cs="Calibri"/>
          <w:color w:val="000000"/>
          <w:shd w:val="clear" w:color="auto" w:fill="FFFFFF"/>
        </w:rPr>
        <w:t xml:space="preserve">t – I can </w:t>
      </w:r>
      <w:r w:rsidRPr="00390101">
        <w:rPr>
          <w:rFonts w:ascii="Calibri" w:hAnsi="Calibri" w:cs="Calibri"/>
          <w:color w:val="000000"/>
          <w:shd w:val="clear" w:color="auto" w:fill="FFFFFF"/>
        </w:rPr>
        <w:t>get c</w:t>
      </w:r>
      <w:r w:rsidRPr="00390101">
        <w:rPr>
          <w:rFonts w:ascii="Calibri" w:hAnsi="Calibri" w:cs="Calibri"/>
          <w:color w:val="000000"/>
          <w:shd w:val="clear" w:color="auto" w:fill="FFFFFF"/>
        </w:rPr>
        <w:t>u</w:t>
      </w:r>
      <w:r w:rsidRPr="00390101">
        <w:rPr>
          <w:rFonts w:ascii="Calibri" w:hAnsi="Calibri" w:cs="Calibri"/>
          <w:color w:val="000000"/>
          <w:shd w:val="clear" w:color="auto" w:fill="FFFFFF"/>
        </w:rPr>
        <w:t xml:space="preserve">mulative totals by state, and I </w:t>
      </w:r>
      <w:r w:rsidRPr="00390101">
        <w:rPr>
          <w:rFonts w:ascii="Calibri" w:hAnsi="Calibri" w:cs="Calibri"/>
          <w:color w:val="000000"/>
          <w:shd w:val="clear" w:color="auto" w:fill="FFFFFF"/>
        </w:rPr>
        <w:t>can</w:t>
      </w:r>
      <w:r w:rsidRPr="00390101">
        <w:rPr>
          <w:rFonts w:ascii="Calibri" w:hAnsi="Calibri" w:cs="Calibri"/>
          <w:color w:val="000000"/>
          <w:shd w:val="clear" w:color="auto" w:fill="FFFFFF"/>
        </w:rPr>
        <w:t xml:space="preserve"> get daily counts at the national level, but I want daily vaccination counts by State. </w:t>
      </w:r>
      <w:proofErr w:type="gramStart"/>
      <w:r w:rsidRPr="00390101">
        <w:rPr>
          <w:rFonts w:ascii="Calibri" w:hAnsi="Calibri" w:cs="Calibri"/>
          <w:color w:val="000000"/>
          <w:shd w:val="clear" w:color="auto" w:fill="FFFFFF"/>
        </w:rPr>
        <w:t>So</w:t>
      </w:r>
      <w:proofErr w:type="gramEnd"/>
      <w:r w:rsidRPr="00390101">
        <w:rPr>
          <w:rFonts w:ascii="Calibri" w:hAnsi="Calibri" w:cs="Calibri"/>
          <w:color w:val="000000"/>
          <w:shd w:val="clear" w:color="auto" w:fill="FFFFFF"/>
        </w:rPr>
        <w:t xml:space="preserve"> I </w:t>
      </w:r>
      <w:r w:rsidRPr="00390101">
        <w:rPr>
          <w:rFonts w:ascii="Calibri" w:hAnsi="Calibri" w:cs="Calibri"/>
          <w:color w:val="000000"/>
          <w:shd w:val="clear" w:color="auto" w:fill="FFFFFF"/>
        </w:rPr>
        <w:t>will us</w:t>
      </w:r>
      <w:r w:rsidR="001B2E1B">
        <w:rPr>
          <w:rFonts w:ascii="Calibri" w:hAnsi="Calibri" w:cs="Calibri"/>
          <w:color w:val="000000"/>
          <w:shd w:val="clear" w:color="auto" w:fill="FFFFFF"/>
        </w:rPr>
        <w:t xml:space="preserve"> the</w:t>
      </w:r>
      <w:r w:rsidRPr="0039010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1B2E1B">
        <w:rPr>
          <w:rFonts w:ascii="Calibri" w:hAnsi="Calibri" w:cs="Calibri"/>
          <w:color w:val="000000"/>
          <w:shd w:val="clear" w:color="auto" w:fill="FFFFFF"/>
        </w:rPr>
        <w:t>“</w:t>
      </w:r>
      <w:r w:rsidRPr="00390101">
        <w:rPr>
          <w:rFonts w:ascii="Calibri" w:hAnsi="Calibri" w:cs="Calibri"/>
          <w:color w:val="000000"/>
          <w:shd w:val="clear" w:color="auto" w:fill="FFFFFF"/>
        </w:rPr>
        <w:t>Ou</w:t>
      </w:r>
      <w:r w:rsidRPr="00390101">
        <w:rPr>
          <w:rFonts w:ascii="Calibri" w:hAnsi="Calibri" w:cs="Calibri"/>
          <w:color w:val="000000"/>
          <w:shd w:val="clear" w:color="auto" w:fill="FFFFFF"/>
        </w:rPr>
        <w:t>r World in Data'</w:t>
      </w:r>
      <w:r w:rsidR="001B2E1B">
        <w:rPr>
          <w:rFonts w:ascii="Calibri" w:hAnsi="Calibri" w:cs="Calibri"/>
          <w:color w:val="000000"/>
          <w:shd w:val="clear" w:color="auto" w:fill="FFFFFF"/>
        </w:rPr>
        <w:t>”</w:t>
      </w:r>
      <w:r w:rsidRPr="00390101">
        <w:rPr>
          <w:rFonts w:ascii="Calibri" w:hAnsi="Calibri" w:cs="Calibri"/>
          <w:color w:val="000000"/>
          <w:shd w:val="clear" w:color="auto" w:fill="FFFFFF"/>
        </w:rPr>
        <w:t xml:space="preserve"> site</w:t>
      </w:r>
      <w:r w:rsidRPr="00390101">
        <w:rPr>
          <w:rFonts w:ascii="Calibri" w:hAnsi="Calibri" w:cs="Calibri"/>
          <w:color w:val="000000"/>
          <w:shd w:val="clear" w:color="auto" w:fill="FFFFFF"/>
        </w:rPr>
        <w:t xml:space="preserve"> </w:t>
      </w:r>
      <w:hyperlink r:id="rId10" w:tgtFrame="_blank" w:history="1">
        <w:r w:rsidRPr="00390101">
          <w:rPr>
            <w:rStyle w:val="Hyperlink"/>
            <w:rFonts w:ascii="Calibri" w:hAnsi="Calibri" w:cs="Calibri"/>
            <w:color w:val="296EAA"/>
            <w:shd w:val="clear" w:color="auto" w:fill="FFFFFF"/>
          </w:rPr>
          <w:t>https://ourworldindata.org/us-states-vaccinations</w:t>
        </w:r>
      </w:hyperlink>
      <w:r w:rsidRPr="00390101">
        <w:rPr>
          <w:rFonts w:ascii="Calibri" w:hAnsi="Calibri" w:cs="Calibri"/>
        </w:rPr>
        <w:t xml:space="preserve"> </w:t>
      </w:r>
      <w:r w:rsidRPr="00390101">
        <w:rPr>
          <w:rFonts w:ascii="Calibri" w:hAnsi="Calibri" w:cs="Calibri"/>
          <w:color w:val="000000"/>
          <w:shd w:val="clear" w:color="auto" w:fill="FFFFFF"/>
        </w:rPr>
        <w:t xml:space="preserve"> and download several different files to </w:t>
      </w:r>
      <w:r>
        <w:rPr>
          <w:rFonts w:ascii="Calibri" w:hAnsi="Calibri" w:cs="Calibri"/>
          <w:color w:val="000000"/>
          <w:shd w:val="clear" w:color="auto" w:fill="FFFFFF"/>
        </w:rPr>
        <w:t>merge them</w:t>
      </w:r>
      <w:r w:rsidRPr="00390101">
        <w:rPr>
          <w:rFonts w:ascii="Calibri" w:hAnsi="Calibri" w:cs="Calibri"/>
          <w:color w:val="000000"/>
          <w:shd w:val="clear" w:color="auto" w:fill="FFFFFF"/>
        </w:rPr>
        <w:t>:</w:t>
      </w:r>
      <w:r w:rsidRPr="00390101">
        <w:rPr>
          <w:rFonts w:ascii="Calibri" w:hAnsi="Calibri" w:cs="Calibri"/>
          <w:color w:val="000000"/>
          <w:shd w:val="clear" w:color="auto" w:fill="FFFFFF"/>
        </w:rPr>
        <w:t> </w:t>
      </w:r>
      <w:r w:rsidRPr="00390101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1CFF77D2" w14:textId="63954104" w:rsidR="00390101" w:rsidRPr="00390101" w:rsidRDefault="00390101" w:rsidP="00390101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 w:rsidRPr="00390101">
        <w:rPr>
          <w:rFonts w:ascii="Helvetica" w:hAnsi="Helvetica" w:cs="Helvetica"/>
          <w:color w:val="000000"/>
          <w:sz w:val="21"/>
          <w:szCs w:val="21"/>
        </w:rPr>
        <w:t>us-covid-number-fully-vaccinated-in-US.csv</w:t>
      </w:r>
      <w:r>
        <w:rPr>
          <w:rFonts w:ascii="Helvetica" w:hAnsi="Helvetica" w:cs="Helvetica"/>
          <w:color w:val="000000"/>
          <w:sz w:val="21"/>
          <w:szCs w:val="21"/>
        </w:rPr>
        <w:t xml:space="preserve"> (by state)</w:t>
      </w:r>
    </w:p>
    <w:p w14:paraId="0FA47993" w14:textId="0BC44076" w:rsidR="00390101" w:rsidRDefault="00390101" w:rsidP="003901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us-covid-share-fully-vaccinated.csv</w:t>
      </w:r>
      <w:r>
        <w:rPr>
          <w:rFonts w:ascii="Helvetica" w:hAnsi="Helvetica" w:cs="Helvetica"/>
          <w:color w:val="000000"/>
          <w:sz w:val="21"/>
          <w:szCs w:val="21"/>
        </w:rPr>
        <w:t xml:space="preserve"> (by state)</w:t>
      </w:r>
    </w:p>
    <w:p w14:paraId="33D8BE6A" w14:textId="77777777" w:rsidR="00390101" w:rsidRDefault="00390101" w:rsidP="003901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us-daily-covid-vaccine-doses-administered-by-state.csv</w:t>
      </w:r>
    </w:p>
    <w:p w14:paraId="1D0DC353" w14:textId="2791B4DD" w:rsidR="00390101" w:rsidRDefault="00390101" w:rsidP="003901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us-daily-covid-vaccine-doses-per-million.csv</w:t>
      </w:r>
      <w:r>
        <w:rPr>
          <w:rFonts w:ascii="Helvetica" w:hAnsi="Helvetica" w:cs="Helvetica"/>
          <w:color w:val="000000"/>
          <w:sz w:val="21"/>
          <w:szCs w:val="21"/>
        </w:rPr>
        <w:t xml:space="preserve"> (by state)</w:t>
      </w:r>
    </w:p>
    <w:p w14:paraId="6B6C0908" w14:textId="77777777" w:rsidR="008953A4" w:rsidRDefault="00C122FA" w:rsidP="008953A4">
      <w:pPr>
        <w:pStyle w:val="ListParagraph"/>
        <w:numPr>
          <w:ilvl w:val="0"/>
          <w:numId w:val="3"/>
        </w:numPr>
        <w:rPr>
          <w:lang w:eastAsia="en-US"/>
        </w:rPr>
      </w:pPr>
      <w:r w:rsidRPr="008953A4">
        <w:rPr>
          <w:b/>
          <w:bCs/>
          <w:lang w:eastAsia="en-US"/>
        </w:rPr>
        <w:t>COVID</w:t>
      </w:r>
      <w:r w:rsidR="00CE0B52" w:rsidRPr="008953A4">
        <w:rPr>
          <w:b/>
          <w:bCs/>
          <w:lang w:eastAsia="en-US"/>
        </w:rPr>
        <w:t xml:space="preserve"> </w:t>
      </w:r>
      <w:r w:rsidR="008953A4" w:rsidRPr="008953A4">
        <w:rPr>
          <w:b/>
          <w:bCs/>
          <w:lang w:eastAsia="en-US"/>
        </w:rPr>
        <w:t>Case Counts</w:t>
      </w:r>
      <w:r w:rsidR="008953A4">
        <w:rPr>
          <w:lang w:eastAsia="en-US"/>
        </w:rPr>
        <w:t>: CDC US COVID-19 Cases and Deaths by State over Time</w:t>
      </w:r>
    </w:p>
    <w:p w14:paraId="647E6C30" w14:textId="5D28AD28" w:rsidR="00390101" w:rsidRDefault="008953A4" w:rsidP="008953A4">
      <w:pPr>
        <w:pStyle w:val="ListParagraph"/>
        <w:numPr>
          <w:ilvl w:val="1"/>
          <w:numId w:val="3"/>
        </w:numPr>
        <w:rPr>
          <w:lang w:eastAsia="en-US"/>
        </w:rPr>
      </w:pPr>
      <w:hyperlink r:id="rId11" w:history="1">
        <w:r w:rsidR="00390101" w:rsidRPr="008953A4">
          <w:rPr>
            <w:rStyle w:val="Hyperlink"/>
            <w:lang w:eastAsia="en-US"/>
          </w:rPr>
          <w:t>https://data.cdc.gov/Case-Surveillance/United-States-COVID-19-Cases-and-Deaths-by-State-o/9mfq-cb36</w:t>
        </w:r>
      </w:hyperlink>
    </w:p>
    <w:p w14:paraId="7C87C3A6" w14:textId="61F84D83" w:rsidR="008953A4" w:rsidRDefault="008953A4" w:rsidP="008953A4">
      <w:pPr>
        <w:pStyle w:val="ListParagraph"/>
        <w:numPr>
          <w:ilvl w:val="0"/>
          <w:numId w:val="3"/>
        </w:numPr>
        <w:rPr>
          <w:lang w:eastAsia="en-US"/>
        </w:rPr>
      </w:pPr>
      <w:r w:rsidRPr="001B2E1B">
        <w:rPr>
          <w:b/>
          <w:bCs/>
          <w:lang w:eastAsia="en-US"/>
        </w:rPr>
        <w:t>COVID Death</w:t>
      </w:r>
      <w:r w:rsidR="001B2E1B" w:rsidRPr="001B2E1B">
        <w:rPr>
          <w:b/>
          <w:bCs/>
          <w:lang w:eastAsia="en-US"/>
        </w:rPr>
        <w:t>s</w:t>
      </w:r>
      <w:r w:rsidR="001B2E1B">
        <w:rPr>
          <w:lang w:eastAsia="en-US"/>
        </w:rPr>
        <w:t xml:space="preserve">: </w:t>
      </w:r>
    </w:p>
    <w:p w14:paraId="2634ACA8" w14:textId="77777777" w:rsidR="001B2E1B" w:rsidRDefault="001B2E1B" w:rsidP="001B2E1B">
      <w:pPr>
        <w:pStyle w:val="ListParagraph"/>
        <w:numPr>
          <w:ilvl w:val="1"/>
          <w:numId w:val="3"/>
        </w:numPr>
        <w:rPr>
          <w:lang w:eastAsia="en-US"/>
        </w:rPr>
      </w:pPr>
      <w:hyperlink r:id="rId12" w:history="1">
        <w:r w:rsidRPr="008953A4">
          <w:rPr>
            <w:rStyle w:val="Hyperlink"/>
            <w:lang w:eastAsia="en-US"/>
          </w:rPr>
          <w:t>https://data.cdc.gov/Case-Surveillance/United-States-COVID-19-Cases-and-Deaths-by-State-o/9mfq-cb36</w:t>
        </w:r>
      </w:hyperlink>
    </w:p>
    <w:p w14:paraId="76492859" w14:textId="2BAF8394" w:rsidR="00E37EF5" w:rsidRPr="00855982" w:rsidRDefault="007E5C82" w:rsidP="00E37EF5">
      <w:pPr>
        <w:pStyle w:val="Heading1"/>
      </w:pPr>
      <w:r>
        <w:t>rough task breakdown</w:t>
      </w:r>
    </w:p>
    <w:p w14:paraId="0E066E89" w14:textId="4031E84E" w:rsidR="002D625D" w:rsidRPr="002D625D" w:rsidRDefault="002D625D" w:rsidP="002D625D">
      <w:pPr>
        <w:rPr>
          <w:shd w:val="clear" w:color="auto" w:fill="FFFFFF"/>
        </w:rPr>
      </w:pPr>
      <w:r w:rsidRPr="002D625D">
        <w:rPr>
          <w:shd w:val="clear" w:color="auto" w:fill="FFFFFF"/>
        </w:rPr>
        <w:t>Key tasks that will need to be performed are outlined below.</w:t>
      </w:r>
    </w:p>
    <w:p w14:paraId="7E600F53" w14:textId="1FBE4372" w:rsidR="00D1684E" w:rsidRPr="002D625D" w:rsidRDefault="00D1684E" w:rsidP="00D1684E">
      <w:pPr>
        <w:pStyle w:val="Heading2"/>
        <w:rPr>
          <w:shd w:val="clear" w:color="auto" w:fill="FFFFFF"/>
        </w:rPr>
      </w:pPr>
      <w:r w:rsidRPr="002D625D">
        <w:rPr>
          <w:shd w:val="clear" w:color="auto" w:fill="FFFFFF"/>
        </w:rPr>
        <w:t xml:space="preserve">Data Exploration &amp; </w:t>
      </w:r>
      <w:r>
        <w:rPr>
          <w:shd w:val="clear" w:color="auto" w:fill="FFFFFF"/>
        </w:rPr>
        <w:t>extract</w:t>
      </w:r>
    </w:p>
    <w:p w14:paraId="4638D5A5" w14:textId="60C32C8C" w:rsidR="00D1684E" w:rsidRPr="00F24887" w:rsidRDefault="00D1684E" w:rsidP="00D1684E">
      <w:pPr>
        <w:pStyle w:val="ListParagraph"/>
        <w:numPr>
          <w:ilvl w:val="0"/>
          <w:numId w:val="1"/>
        </w:numPr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Find all of the files that I </w:t>
      </w:r>
      <w:proofErr w:type="gramStart"/>
      <w:r>
        <w:rPr>
          <w:shd w:val="clear" w:color="auto" w:fill="FFFFFF"/>
        </w:rPr>
        <w:t>need</w:t>
      </w:r>
      <w:proofErr w:type="gramEnd"/>
    </w:p>
    <w:p w14:paraId="0D68E367" w14:textId="5EB4D7D1" w:rsidR="00D1684E" w:rsidRDefault="00D1684E" w:rsidP="00D1684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Download and </w:t>
      </w:r>
      <w:r>
        <w:rPr>
          <w:shd w:val="clear" w:color="auto" w:fill="FFFFFF"/>
        </w:rPr>
        <w:t xml:space="preserve">extract to Pandas </w:t>
      </w:r>
      <w:proofErr w:type="spellStart"/>
      <w:r>
        <w:rPr>
          <w:shd w:val="clear" w:color="auto" w:fill="FFFFFF"/>
        </w:rPr>
        <w:t>dataframes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in a </w:t>
      </w:r>
      <w:proofErr w:type="spellStart"/>
      <w:r>
        <w:rPr>
          <w:shd w:val="clear" w:color="auto" w:fill="FFFFFF"/>
        </w:rPr>
        <w:t>Jupyter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notebook</w:t>
      </w:r>
      <w:proofErr w:type="gramEnd"/>
    </w:p>
    <w:p w14:paraId="5AC868B5" w14:textId="5D0F25E9" w:rsidR="00D1684E" w:rsidRDefault="00D1684E" w:rsidP="00D1684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Remove empty </w:t>
      </w:r>
      <w:proofErr w:type="gramStart"/>
      <w:r>
        <w:rPr>
          <w:shd w:val="clear" w:color="auto" w:fill="FFFFFF"/>
        </w:rPr>
        <w:t>columns</w:t>
      </w:r>
      <w:proofErr w:type="gramEnd"/>
    </w:p>
    <w:p w14:paraId="292E55A1" w14:textId="42F6C469" w:rsidR="00D1684E" w:rsidRDefault="00D1684E" w:rsidP="00D1684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Merge into a single file</w:t>
      </w:r>
    </w:p>
    <w:p w14:paraId="55A9DAB7" w14:textId="4AD810E9" w:rsidR="002D625D" w:rsidRPr="002D625D" w:rsidRDefault="002D625D" w:rsidP="002D625D">
      <w:pPr>
        <w:pStyle w:val="Heading2"/>
        <w:rPr>
          <w:shd w:val="clear" w:color="auto" w:fill="FFFFFF"/>
        </w:rPr>
      </w:pPr>
      <w:r w:rsidRPr="002D625D">
        <w:rPr>
          <w:shd w:val="clear" w:color="auto" w:fill="FFFFFF"/>
        </w:rPr>
        <w:lastRenderedPageBreak/>
        <w:t>Data Cleanup</w:t>
      </w:r>
      <w:r w:rsidR="00D1684E">
        <w:rPr>
          <w:shd w:val="clear" w:color="auto" w:fill="FFFFFF"/>
        </w:rPr>
        <w:t xml:space="preserve"> &amp; transformation</w:t>
      </w:r>
    </w:p>
    <w:p w14:paraId="514CD9F7" w14:textId="7CBA26A5" w:rsidR="00B50B98" w:rsidRPr="00F24887" w:rsidRDefault="00D1684E" w:rsidP="001A6AD7">
      <w:pPr>
        <w:pStyle w:val="ListParagraph"/>
        <w:numPr>
          <w:ilvl w:val="0"/>
          <w:numId w:val="11"/>
        </w:numPr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Clean up the merged Vaccination </w:t>
      </w:r>
      <w:proofErr w:type="gramStart"/>
      <w:r>
        <w:rPr>
          <w:shd w:val="clear" w:color="auto" w:fill="FFFFFF"/>
        </w:rPr>
        <w:t>data</w:t>
      </w:r>
      <w:proofErr w:type="gramEnd"/>
    </w:p>
    <w:p w14:paraId="02E8CA3F" w14:textId="35F83C98" w:rsidR="00B539F5" w:rsidRDefault="00D1684E" w:rsidP="001A6AD7">
      <w:pPr>
        <w:pStyle w:val="ListParagraph"/>
        <w:numPr>
          <w:ilvl w:val="1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Remove duplicate date (Federal Agencies)</w:t>
      </w:r>
    </w:p>
    <w:p w14:paraId="0F396917" w14:textId="5184088B" w:rsidR="00D1684E" w:rsidRDefault="00D1684E" w:rsidP="001A6AD7">
      <w:pPr>
        <w:pStyle w:val="ListParagraph"/>
        <w:numPr>
          <w:ilvl w:val="1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 xml:space="preserve">Replace remaining </w:t>
      </w:r>
      <w:proofErr w:type="spellStart"/>
      <w:r>
        <w:rPr>
          <w:shd w:val="clear" w:color="auto" w:fill="FFFFFF"/>
        </w:rPr>
        <w:t>NaN</w:t>
      </w:r>
      <w:proofErr w:type="spellEnd"/>
      <w:r>
        <w:rPr>
          <w:shd w:val="clear" w:color="auto" w:fill="FFFFFF"/>
        </w:rPr>
        <w:t xml:space="preserve"> values with </w:t>
      </w:r>
      <w:proofErr w:type="gramStart"/>
      <w:r>
        <w:rPr>
          <w:shd w:val="clear" w:color="auto" w:fill="FFFFFF"/>
        </w:rPr>
        <w:t>zeros</w:t>
      </w:r>
      <w:proofErr w:type="gramEnd"/>
    </w:p>
    <w:p w14:paraId="51489942" w14:textId="73888902" w:rsidR="00D1684E" w:rsidRDefault="00D1684E" w:rsidP="001A6AD7">
      <w:pPr>
        <w:pStyle w:val="ListParagraph"/>
        <w:numPr>
          <w:ilvl w:val="1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>Change the datatypes of some of the fields (remove unnecessary decimal places)</w:t>
      </w:r>
    </w:p>
    <w:p w14:paraId="56818384" w14:textId="44EEF4E7" w:rsidR="00D1684E" w:rsidRDefault="00D1684E" w:rsidP="001A6AD7">
      <w:pPr>
        <w:pStyle w:val="ListParagraph"/>
        <w:numPr>
          <w:ilvl w:val="1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 xml:space="preserve">Change column </w:t>
      </w:r>
      <w:proofErr w:type="gramStart"/>
      <w:r>
        <w:rPr>
          <w:shd w:val="clear" w:color="auto" w:fill="FFFFFF"/>
        </w:rPr>
        <w:t>names</w:t>
      </w:r>
      <w:proofErr w:type="gramEnd"/>
    </w:p>
    <w:p w14:paraId="57FD0F3B" w14:textId="1E361CF5" w:rsidR="00D1684E" w:rsidRDefault="00D1684E" w:rsidP="001A6AD7">
      <w:pPr>
        <w:pStyle w:val="ListParagraph"/>
        <w:numPr>
          <w:ilvl w:val="1"/>
          <w:numId w:val="12"/>
        </w:numPr>
        <w:rPr>
          <w:shd w:val="clear" w:color="auto" w:fill="FFFFFF"/>
        </w:rPr>
      </w:pPr>
      <w:r>
        <w:rPr>
          <w:shd w:val="clear" w:color="auto" w:fill="FFFFFF"/>
        </w:rPr>
        <w:t xml:space="preserve">Split out the data in a State level df and a National </w:t>
      </w:r>
      <w:proofErr w:type="gramStart"/>
      <w:r>
        <w:rPr>
          <w:shd w:val="clear" w:color="auto" w:fill="FFFFFF"/>
        </w:rPr>
        <w:t>df</w:t>
      </w:r>
      <w:proofErr w:type="gramEnd"/>
    </w:p>
    <w:p w14:paraId="1D01B115" w14:textId="145D04B8" w:rsidR="00D1684E" w:rsidRDefault="00D1684E" w:rsidP="001A6AD7">
      <w:pPr>
        <w:pStyle w:val="ListParagraph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Clean up the COVID Case data</w:t>
      </w:r>
    </w:p>
    <w:p w14:paraId="4189D981" w14:textId="5D19D382" w:rsidR="00970C93" w:rsidRDefault="00D1684E" w:rsidP="001A6AD7">
      <w:pPr>
        <w:pStyle w:val="ListParagraph"/>
        <w:numPr>
          <w:ilvl w:val="1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 xml:space="preserve">Transform state codes into state names so that I can join with the vaccination </w:t>
      </w:r>
      <w:proofErr w:type="gramStart"/>
      <w:r>
        <w:rPr>
          <w:shd w:val="clear" w:color="auto" w:fill="FFFFFF"/>
        </w:rPr>
        <w:t>data</w:t>
      </w:r>
      <w:proofErr w:type="gramEnd"/>
    </w:p>
    <w:p w14:paraId="42D41850" w14:textId="4590849D" w:rsidR="00D1684E" w:rsidRPr="00B539F5" w:rsidRDefault="00D1684E" w:rsidP="001A6AD7">
      <w:pPr>
        <w:pStyle w:val="ListParagraph"/>
        <w:numPr>
          <w:ilvl w:val="1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Merge the NYC and NYS data (it is currently split out in the original dataset)</w:t>
      </w:r>
    </w:p>
    <w:p w14:paraId="73B1369D" w14:textId="4B3632B9" w:rsidR="00307EA5" w:rsidRPr="00F24887" w:rsidRDefault="00307EA5" w:rsidP="001A6AD7">
      <w:pPr>
        <w:pStyle w:val="ListParagraph"/>
        <w:numPr>
          <w:ilvl w:val="0"/>
          <w:numId w:val="11"/>
        </w:numPr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Clean up the </w:t>
      </w:r>
      <w:r>
        <w:rPr>
          <w:shd w:val="clear" w:color="auto" w:fill="FFFFFF"/>
        </w:rPr>
        <w:t>COVID deaths (BONUS)</w:t>
      </w:r>
    </w:p>
    <w:p w14:paraId="765DF319" w14:textId="77777777" w:rsidR="00307EA5" w:rsidRDefault="00307EA5" w:rsidP="001A6AD7">
      <w:pPr>
        <w:pStyle w:val="ListParagraph"/>
        <w:numPr>
          <w:ilvl w:val="1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 xml:space="preserve">Transform state codes into state names so that I can join with the vaccination </w:t>
      </w:r>
      <w:proofErr w:type="gramStart"/>
      <w:r>
        <w:rPr>
          <w:shd w:val="clear" w:color="auto" w:fill="FFFFFF"/>
        </w:rPr>
        <w:t>data</w:t>
      </w:r>
      <w:proofErr w:type="gramEnd"/>
    </w:p>
    <w:p w14:paraId="0D43EDB6" w14:textId="77777777" w:rsidR="00307EA5" w:rsidRPr="00B539F5" w:rsidRDefault="00307EA5" w:rsidP="001A6AD7">
      <w:pPr>
        <w:pStyle w:val="ListParagraph"/>
        <w:numPr>
          <w:ilvl w:val="1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Merge the NYC and NYS data (it is currently split out in the original dataset)</w:t>
      </w:r>
    </w:p>
    <w:p w14:paraId="2E9FD222" w14:textId="3A72972F" w:rsidR="000F3CE7" w:rsidRPr="001121C1" w:rsidRDefault="001B2E1B" w:rsidP="001121C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 engineering</w:t>
      </w:r>
    </w:p>
    <w:p w14:paraId="720BDA27" w14:textId="2491ACB4" w:rsidR="006F182C" w:rsidRDefault="001B2E1B" w:rsidP="001620B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Design PostgreSQL DB schema</w:t>
      </w:r>
    </w:p>
    <w:p w14:paraId="039B2C04" w14:textId="7B70B684" w:rsidR="001B2E1B" w:rsidRDefault="001B2E1B" w:rsidP="001620B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 xml:space="preserve">Create COVID database and write SQL to create the </w:t>
      </w:r>
      <w:proofErr w:type="gramStart"/>
      <w:r>
        <w:rPr>
          <w:shd w:val="clear" w:color="auto" w:fill="FFFFFF"/>
        </w:rPr>
        <w:t>tables</w:t>
      </w:r>
      <w:proofErr w:type="gramEnd"/>
    </w:p>
    <w:p w14:paraId="34336EE2" w14:textId="247C9692" w:rsidR="00D115DE" w:rsidRPr="00D115DE" w:rsidRDefault="001B2E1B" w:rsidP="00D115D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 loading</w:t>
      </w:r>
    </w:p>
    <w:p w14:paraId="731EFAC0" w14:textId="058CF5F7" w:rsidR="00C122FA" w:rsidRDefault="001B2E1B" w:rsidP="001620BC">
      <w:pPr>
        <w:pStyle w:val="ListParagraph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 xml:space="preserve">Write the </w:t>
      </w:r>
      <w:r w:rsidR="00D1684E">
        <w:rPr>
          <w:shd w:val="clear" w:color="auto" w:fill="FFFFFF"/>
        </w:rPr>
        <w:t xml:space="preserve">Python, Pandas &amp; </w:t>
      </w:r>
      <w:r>
        <w:rPr>
          <w:shd w:val="clear" w:color="auto" w:fill="FFFFFF"/>
        </w:rPr>
        <w:t>SQL-Alchemy</w:t>
      </w:r>
      <w:r w:rsidR="00D1684E">
        <w:rPr>
          <w:shd w:val="clear" w:color="auto" w:fill="FFFFFF"/>
        </w:rPr>
        <w:t xml:space="preserve"> code to populate the database with the data that was cleaned up in</w:t>
      </w:r>
      <w:r w:rsidR="00307EA5">
        <w:rPr>
          <w:shd w:val="clear" w:color="auto" w:fill="FFFFFF"/>
        </w:rPr>
        <w:t xml:space="preserve"> the first step</w:t>
      </w:r>
      <w:r w:rsidR="001A6AD7">
        <w:rPr>
          <w:shd w:val="clear" w:color="auto" w:fill="FFFFFF"/>
        </w:rPr>
        <w:t>.</w:t>
      </w:r>
      <w:r w:rsidR="00D1684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</w:p>
    <w:sectPr w:rsidR="00C122FA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8ED46" w14:textId="77777777" w:rsidR="00263140" w:rsidRDefault="00263140" w:rsidP="00855982">
      <w:pPr>
        <w:spacing w:after="0" w:line="240" w:lineRule="auto"/>
      </w:pPr>
      <w:r>
        <w:separator/>
      </w:r>
    </w:p>
  </w:endnote>
  <w:endnote w:type="continuationSeparator" w:id="0">
    <w:p w14:paraId="13B7D180" w14:textId="77777777" w:rsidR="00263140" w:rsidRDefault="0026314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1E49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1ECDB" w14:textId="77777777" w:rsidR="00263140" w:rsidRDefault="00263140" w:rsidP="00855982">
      <w:pPr>
        <w:spacing w:after="0" w:line="240" w:lineRule="auto"/>
      </w:pPr>
      <w:r>
        <w:separator/>
      </w:r>
    </w:p>
  </w:footnote>
  <w:footnote w:type="continuationSeparator" w:id="0">
    <w:p w14:paraId="60A930A9" w14:textId="77777777" w:rsidR="00263140" w:rsidRDefault="0026314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4FAE"/>
    <w:multiLevelType w:val="hybridMultilevel"/>
    <w:tmpl w:val="0038A450"/>
    <w:lvl w:ilvl="0" w:tplc="383A87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00FE5"/>
    <w:multiLevelType w:val="hybridMultilevel"/>
    <w:tmpl w:val="F6A48314"/>
    <w:lvl w:ilvl="0" w:tplc="BA92F4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31149"/>
    <w:multiLevelType w:val="hybridMultilevel"/>
    <w:tmpl w:val="7C428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286A9B"/>
    <w:multiLevelType w:val="multilevel"/>
    <w:tmpl w:val="F20E99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A21FC"/>
    <w:multiLevelType w:val="hybridMultilevel"/>
    <w:tmpl w:val="F4C4A926"/>
    <w:lvl w:ilvl="0" w:tplc="383A87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B55E03"/>
    <w:multiLevelType w:val="hybridMultilevel"/>
    <w:tmpl w:val="E918F48A"/>
    <w:lvl w:ilvl="0" w:tplc="893079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83766"/>
    <w:multiLevelType w:val="hybridMultilevel"/>
    <w:tmpl w:val="F59C0154"/>
    <w:lvl w:ilvl="0" w:tplc="383A87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DF773E"/>
    <w:multiLevelType w:val="hybridMultilevel"/>
    <w:tmpl w:val="C5BA1B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16D0E"/>
    <w:multiLevelType w:val="hybridMultilevel"/>
    <w:tmpl w:val="ED90511C"/>
    <w:lvl w:ilvl="0" w:tplc="9FC6DB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462C"/>
    <w:multiLevelType w:val="hybridMultilevel"/>
    <w:tmpl w:val="A4EA5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DC6D63"/>
    <w:multiLevelType w:val="hybridMultilevel"/>
    <w:tmpl w:val="8F00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275BA"/>
    <w:multiLevelType w:val="hybridMultilevel"/>
    <w:tmpl w:val="DB44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949BF"/>
    <w:multiLevelType w:val="hybridMultilevel"/>
    <w:tmpl w:val="C8C25D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CB4473"/>
    <w:multiLevelType w:val="hybridMultilevel"/>
    <w:tmpl w:val="58A87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13"/>
  </w:num>
  <w:num w:numId="12">
    <w:abstractNumId w:val="9"/>
  </w:num>
  <w:num w:numId="13">
    <w:abstractNumId w:val="7"/>
  </w:num>
  <w:num w:numId="1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F5"/>
    <w:rsid w:val="0000046E"/>
    <w:rsid w:val="00036A8E"/>
    <w:rsid w:val="00047099"/>
    <w:rsid w:val="000E1182"/>
    <w:rsid w:val="000F3CE7"/>
    <w:rsid w:val="00107948"/>
    <w:rsid w:val="001121C1"/>
    <w:rsid w:val="00124FE0"/>
    <w:rsid w:val="001620BC"/>
    <w:rsid w:val="00166BFF"/>
    <w:rsid w:val="00170121"/>
    <w:rsid w:val="001A6AD7"/>
    <w:rsid w:val="001B2E1B"/>
    <w:rsid w:val="001C294E"/>
    <w:rsid w:val="001D4362"/>
    <w:rsid w:val="00263140"/>
    <w:rsid w:val="00284B7B"/>
    <w:rsid w:val="00294748"/>
    <w:rsid w:val="002B639E"/>
    <w:rsid w:val="002D1F95"/>
    <w:rsid w:val="002D625D"/>
    <w:rsid w:val="00307EA5"/>
    <w:rsid w:val="00383615"/>
    <w:rsid w:val="00384C7E"/>
    <w:rsid w:val="00386DE3"/>
    <w:rsid w:val="00390101"/>
    <w:rsid w:val="00390C12"/>
    <w:rsid w:val="00395650"/>
    <w:rsid w:val="003A133D"/>
    <w:rsid w:val="003D0876"/>
    <w:rsid w:val="00405D43"/>
    <w:rsid w:val="00426A46"/>
    <w:rsid w:val="00442CD8"/>
    <w:rsid w:val="00452FA9"/>
    <w:rsid w:val="004A53D4"/>
    <w:rsid w:val="004A677C"/>
    <w:rsid w:val="004B4C6D"/>
    <w:rsid w:val="00503CE2"/>
    <w:rsid w:val="00504513"/>
    <w:rsid w:val="005406ED"/>
    <w:rsid w:val="00551D64"/>
    <w:rsid w:val="0055459B"/>
    <w:rsid w:val="005B1093"/>
    <w:rsid w:val="00600B85"/>
    <w:rsid w:val="00613BF9"/>
    <w:rsid w:val="00634D6B"/>
    <w:rsid w:val="006700E6"/>
    <w:rsid w:val="006F182C"/>
    <w:rsid w:val="006F3963"/>
    <w:rsid w:val="00727E31"/>
    <w:rsid w:val="007341FF"/>
    <w:rsid w:val="007422D1"/>
    <w:rsid w:val="007833A7"/>
    <w:rsid w:val="007D7864"/>
    <w:rsid w:val="007E5C82"/>
    <w:rsid w:val="00855982"/>
    <w:rsid w:val="008953A4"/>
    <w:rsid w:val="008A0C20"/>
    <w:rsid w:val="008A6317"/>
    <w:rsid w:val="008B4D0F"/>
    <w:rsid w:val="0090237E"/>
    <w:rsid w:val="00933E67"/>
    <w:rsid w:val="00970C93"/>
    <w:rsid w:val="009B0A56"/>
    <w:rsid w:val="009B7CD1"/>
    <w:rsid w:val="00A00274"/>
    <w:rsid w:val="00A10484"/>
    <w:rsid w:val="00A606AE"/>
    <w:rsid w:val="00A96BE4"/>
    <w:rsid w:val="00AA38E8"/>
    <w:rsid w:val="00B21969"/>
    <w:rsid w:val="00B2267B"/>
    <w:rsid w:val="00B24234"/>
    <w:rsid w:val="00B35FB6"/>
    <w:rsid w:val="00B50B98"/>
    <w:rsid w:val="00B52133"/>
    <w:rsid w:val="00B539F5"/>
    <w:rsid w:val="00B55D09"/>
    <w:rsid w:val="00C122FA"/>
    <w:rsid w:val="00C1320D"/>
    <w:rsid w:val="00C60441"/>
    <w:rsid w:val="00C6082B"/>
    <w:rsid w:val="00C84EA1"/>
    <w:rsid w:val="00CA1364"/>
    <w:rsid w:val="00CB52C5"/>
    <w:rsid w:val="00CE0B52"/>
    <w:rsid w:val="00CE1C46"/>
    <w:rsid w:val="00CF6A4E"/>
    <w:rsid w:val="00D115DE"/>
    <w:rsid w:val="00D1684E"/>
    <w:rsid w:val="00D40BF7"/>
    <w:rsid w:val="00D64C4C"/>
    <w:rsid w:val="00DC6351"/>
    <w:rsid w:val="00DF31A2"/>
    <w:rsid w:val="00E005A3"/>
    <w:rsid w:val="00E0079A"/>
    <w:rsid w:val="00E364B8"/>
    <w:rsid w:val="00E37EF5"/>
    <w:rsid w:val="00E9528D"/>
    <w:rsid w:val="00F24887"/>
    <w:rsid w:val="00F33454"/>
    <w:rsid w:val="00F41D80"/>
    <w:rsid w:val="00F650E1"/>
    <w:rsid w:val="00F8683A"/>
    <w:rsid w:val="00FB0577"/>
    <w:rsid w:val="00FB0748"/>
    <w:rsid w:val="00FD262C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901C"/>
  <w15:chartTrackingRefBased/>
  <w15:docId w15:val="{C5715E4C-C0D4-4575-A5C1-F9D3BFC8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82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84C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CE7"/>
    <w:rPr>
      <w:b/>
      <w:bCs/>
    </w:rPr>
  </w:style>
  <w:style w:type="character" w:customStyle="1" w:styleId="money">
    <w:name w:val="money"/>
    <w:basedOn w:val="DefaultParagraphFont"/>
    <w:rsid w:val="00C6082B"/>
  </w:style>
  <w:style w:type="paragraph" w:customStyle="1" w:styleId="mb0">
    <w:name w:val="mb0"/>
    <w:basedOn w:val="Normal"/>
    <w:rsid w:val="00C6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07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4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ta.cdc.gov/Case-Surveillance/United-States-COVID-19-Cases-and-Deaths-by-State-o/9mfq-cb3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a.cdc.gov/Case-Surveillance/United-States-COVID-19-Cases-and-Deaths-by-State-o/9mfq-cb3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ourworldindata.org/us-states-vaccinatio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o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59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 Thorpe</dc:creator>
  <cp:lastModifiedBy>Margaret Thorpe</cp:lastModifiedBy>
  <cp:revision>5</cp:revision>
  <dcterms:created xsi:type="dcterms:W3CDTF">2021-03-16T02:17:00Z</dcterms:created>
  <dcterms:modified xsi:type="dcterms:W3CDTF">2021-03-16T03:14:00Z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